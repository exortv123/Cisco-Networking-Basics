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19" w:rsidRPr="009A1CF4" w:rsidRDefault="006513FB" w:rsidP="00205B19">
      <w:pPr>
        <w:pStyle w:val="LabTitle"/>
      </w:pPr>
      <w:r>
        <w:t xml:space="preserve">Packet Tracer </w:t>
      </w:r>
      <w:r w:rsidR="005D3E53">
        <w:t>–</w:t>
      </w:r>
      <w:r>
        <w:t xml:space="preserve"> </w:t>
      </w:r>
      <w:r w:rsidR="00290239">
        <w:t>Using the ipconfig Command</w:t>
      </w:r>
    </w:p>
    <w:p w:rsidR="00D778DF" w:rsidRDefault="00D778DF" w:rsidP="00D778DF">
      <w:pPr>
        <w:pStyle w:val="LabSection"/>
        <w:widowControl/>
        <w:outlineLvl w:val="9"/>
      </w:pPr>
      <w:bookmarkStart w:id="0" w:name="_GoBack"/>
      <w:bookmarkEnd w:id="0"/>
      <w:r>
        <w:t>Topology</w:t>
      </w:r>
    </w:p>
    <w:p w:rsidR="00D778DF" w:rsidRDefault="002726EC" w:rsidP="00D778DF">
      <w:pPr>
        <w:pStyle w:val="Visual"/>
      </w:pPr>
      <w:r w:rsidRPr="002726EC">
        <w:rPr>
          <w:noProof/>
        </w:rPr>
        <w:drawing>
          <wp:inline distT="0" distB="0" distL="0" distR="0" wp14:anchorId="2165FF32" wp14:editId="2C411A4C">
            <wp:extent cx="40005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39" w:rsidRPr="00290239" w:rsidRDefault="00290239" w:rsidP="002576F7">
      <w:pPr>
        <w:pStyle w:val="LabSection"/>
      </w:pPr>
      <w:r w:rsidRPr="00290239">
        <w:t>Objective</w:t>
      </w:r>
    </w:p>
    <w:p w:rsidR="00290239" w:rsidRPr="00290239" w:rsidRDefault="00290239" w:rsidP="002576F7">
      <w:pPr>
        <w:pStyle w:val="BodyTextL25"/>
      </w:pPr>
      <w:r w:rsidRPr="00290239">
        <w:t>Use the</w:t>
      </w:r>
      <w:r w:rsidR="002576F7">
        <w:t xml:space="preserve"> </w:t>
      </w:r>
      <w:r w:rsidRPr="00290239">
        <w:rPr>
          <w:b/>
          <w:bCs/>
        </w:rPr>
        <w:t>ipconfig</w:t>
      </w:r>
      <w:r w:rsidR="002576F7">
        <w:rPr>
          <w:b/>
          <w:bCs/>
        </w:rPr>
        <w:t xml:space="preserve"> </w:t>
      </w:r>
      <w:r w:rsidRPr="00290239">
        <w:t>command to identify incorrect configuration on a PC.</w:t>
      </w:r>
    </w:p>
    <w:p w:rsidR="00290239" w:rsidRPr="00290239" w:rsidRDefault="00290239" w:rsidP="002726EC">
      <w:pPr>
        <w:pStyle w:val="LabSection"/>
      </w:pPr>
      <w:r w:rsidRPr="00290239">
        <w:t>Background</w:t>
      </w:r>
    </w:p>
    <w:p w:rsidR="00290239" w:rsidRPr="00290239" w:rsidRDefault="00290239" w:rsidP="002576F7">
      <w:pPr>
        <w:pStyle w:val="BodyTextL25"/>
      </w:pPr>
      <w:r w:rsidRPr="00290239">
        <w:t>A small business owner cannot connect to the Internet with one of the four PCs in the office. All of the PCs are configured with static IP addressing</w:t>
      </w:r>
      <w:r w:rsidR="0035179A">
        <w:t xml:space="preserve"> using 192.168.1.0 /24 network</w:t>
      </w:r>
      <w:r w:rsidRPr="00290239">
        <w:t xml:space="preserve">. </w:t>
      </w:r>
      <w:r w:rsidR="0035179A">
        <w:t xml:space="preserve">The PCs should be able to access </w:t>
      </w:r>
      <w:r w:rsidR="0035179A" w:rsidRPr="0035179A">
        <w:t>www.cisco.pka</w:t>
      </w:r>
      <w:r w:rsidR="0035179A">
        <w:t xml:space="preserve"> webserver. </w:t>
      </w:r>
      <w:r w:rsidRPr="00290239">
        <w:t>Use the</w:t>
      </w:r>
      <w:r w:rsidR="002576F7">
        <w:t xml:space="preserve"> </w:t>
      </w:r>
      <w:r w:rsidRPr="00290239">
        <w:rPr>
          <w:b/>
          <w:bCs/>
        </w:rPr>
        <w:t>ipconfig /all</w:t>
      </w:r>
      <w:r w:rsidR="002576F7">
        <w:rPr>
          <w:b/>
          <w:bCs/>
        </w:rPr>
        <w:t xml:space="preserve"> </w:t>
      </w:r>
      <w:r w:rsidRPr="00290239">
        <w:t>command to identify which PC is incorrectly configured.</w:t>
      </w:r>
    </w:p>
    <w:p w:rsidR="00290239" w:rsidRPr="00290239" w:rsidRDefault="00290239" w:rsidP="002576F7">
      <w:pPr>
        <w:pStyle w:val="StepHead"/>
      </w:pPr>
      <w:r w:rsidRPr="00290239">
        <w:t>Verify configurations</w:t>
      </w:r>
    </w:p>
    <w:p w:rsidR="00290239" w:rsidRPr="00290239" w:rsidRDefault="00290239" w:rsidP="002576F7">
      <w:pPr>
        <w:pStyle w:val="SubStepAlpha"/>
      </w:pPr>
      <w:r w:rsidRPr="00290239">
        <w:t>Access the</w:t>
      </w:r>
      <w:r w:rsidR="002576F7">
        <w:t xml:space="preserve"> </w:t>
      </w:r>
      <w:r w:rsidRPr="00290239">
        <w:rPr>
          <w:b/>
          <w:bCs/>
        </w:rPr>
        <w:t>Command Prompt</w:t>
      </w:r>
      <w:r w:rsidR="002576F7">
        <w:rPr>
          <w:b/>
          <w:bCs/>
        </w:rPr>
        <w:t xml:space="preserve"> </w:t>
      </w:r>
      <w:r w:rsidRPr="00290239">
        <w:t>on each PC and type the command</w:t>
      </w:r>
      <w:r w:rsidR="002576F7">
        <w:t xml:space="preserve"> </w:t>
      </w:r>
      <w:r w:rsidRPr="00290239">
        <w:rPr>
          <w:b/>
          <w:bCs/>
        </w:rPr>
        <w:t>ipconfig /all</w:t>
      </w:r>
      <w:r w:rsidRPr="00290239">
        <w:t>.</w:t>
      </w:r>
    </w:p>
    <w:p w:rsidR="00290239" w:rsidRPr="00290239" w:rsidRDefault="00290239" w:rsidP="002576F7">
      <w:pPr>
        <w:pStyle w:val="SubStepAlpha"/>
      </w:pPr>
      <w:r w:rsidRPr="00290239">
        <w:t>Examine the IP address, subnet mask, and default gateway configuration for each PC.</w:t>
      </w:r>
      <w:r w:rsidR="002576F7">
        <w:t xml:space="preserve"> </w:t>
      </w:r>
      <w:r w:rsidRPr="00290239">
        <w:t>Be sure to record this IP configuration for each PC to help identify any PCs that are incorrectly configured.</w:t>
      </w:r>
    </w:p>
    <w:p w:rsidR="00290239" w:rsidRPr="00290239" w:rsidRDefault="00290239" w:rsidP="002576F7">
      <w:pPr>
        <w:pStyle w:val="StepHead"/>
      </w:pPr>
      <w:r w:rsidRPr="00290239">
        <w:t>Correct any misconfigurations</w:t>
      </w:r>
    </w:p>
    <w:p w:rsidR="00290239" w:rsidRPr="00290239" w:rsidRDefault="00290239" w:rsidP="002576F7">
      <w:pPr>
        <w:pStyle w:val="SubStepAlpha"/>
      </w:pPr>
      <w:r w:rsidRPr="00290239">
        <w:t>Select the PC that is incorrectly configured and access the</w:t>
      </w:r>
      <w:r w:rsidR="002576F7">
        <w:t xml:space="preserve"> </w:t>
      </w:r>
      <w:proofErr w:type="spellStart"/>
      <w:r w:rsidRPr="00290239">
        <w:rPr>
          <w:b/>
          <w:bCs/>
        </w:rPr>
        <w:t>Config</w:t>
      </w:r>
      <w:proofErr w:type="spellEnd"/>
      <w:r w:rsidR="002576F7">
        <w:rPr>
          <w:b/>
          <w:bCs/>
        </w:rPr>
        <w:t xml:space="preserve"> </w:t>
      </w:r>
      <w:r w:rsidRPr="00290239">
        <w:t>tab.</w:t>
      </w:r>
    </w:p>
    <w:p w:rsidR="00290239" w:rsidRPr="00290239" w:rsidRDefault="00290239" w:rsidP="002576F7">
      <w:pPr>
        <w:pStyle w:val="SubStepAlpha"/>
      </w:pPr>
      <w:r w:rsidRPr="00290239">
        <w:t>Click the</w:t>
      </w:r>
      <w:r w:rsidR="0035179A">
        <w:t xml:space="preserve"> </w:t>
      </w:r>
      <w:r w:rsidRPr="00290239">
        <w:rPr>
          <w:b/>
          <w:bCs/>
        </w:rPr>
        <w:t>Desktop</w:t>
      </w:r>
      <w:r w:rsidR="002576F7">
        <w:rPr>
          <w:b/>
          <w:bCs/>
        </w:rPr>
        <w:t xml:space="preserve"> </w:t>
      </w:r>
      <w:r w:rsidRPr="00290239">
        <w:t>tab &gt;</w:t>
      </w:r>
      <w:r w:rsidR="002576F7">
        <w:t xml:space="preserve"> </w:t>
      </w:r>
      <w:r w:rsidRPr="00290239">
        <w:rPr>
          <w:b/>
          <w:bCs/>
        </w:rPr>
        <w:t>IP Configuration</w:t>
      </w:r>
      <w:r w:rsidR="002576F7">
        <w:rPr>
          <w:b/>
          <w:bCs/>
        </w:rPr>
        <w:t xml:space="preserve"> </w:t>
      </w:r>
      <w:r w:rsidRPr="00290239">
        <w:t>tab to correct the misconfiguration.</w:t>
      </w:r>
    </w:p>
    <w:p w:rsidR="006513FB" w:rsidRPr="002576F7" w:rsidRDefault="00290239" w:rsidP="002576F7">
      <w:pPr>
        <w:pStyle w:val="SubStepAlpha"/>
        <w:rPr>
          <w:rStyle w:val="DevConfigGray"/>
          <w:rFonts w:ascii="Arial" w:hAnsi="Arial"/>
          <w:shd w:val="clear" w:color="auto" w:fill="auto"/>
        </w:rPr>
      </w:pPr>
      <w:r w:rsidRPr="00290239">
        <w:t>Click the</w:t>
      </w:r>
      <w:r w:rsidR="002576F7">
        <w:t xml:space="preserve"> </w:t>
      </w:r>
      <w:r w:rsidRPr="00290239">
        <w:rPr>
          <w:b/>
          <w:bCs/>
        </w:rPr>
        <w:t>Check Results</w:t>
      </w:r>
      <w:r w:rsidR="002576F7">
        <w:rPr>
          <w:b/>
          <w:bCs/>
        </w:rPr>
        <w:t xml:space="preserve"> </w:t>
      </w:r>
      <w:r w:rsidRPr="00290239">
        <w:t>button at the bottom of this instruction window to check your work.</w:t>
      </w:r>
    </w:p>
    <w:sectPr w:rsidR="006513FB" w:rsidRPr="002576F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043" w:rsidRDefault="00B46043" w:rsidP="0090659A">
      <w:pPr>
        <w:spacing w:after="0" w:line="240" w:lineRule="auto"/>
      </w:pPr>
      <w:r>
        <w:separator/>
      </w:r>
    </w:p>
    <w:p w:rsidR="00B46043" w:rsidRDefault="00B46043"/>
    <w:p w:rsidR="00B46043" w:rsidRDefault="00B46043"/>
    <w:p w:rsidR="00B46043" w:rsidRDefault="00B46043"/>
    <w:p w:rsidR="00B46043" w:rsidRDefault="00B46043"/>
    <w:p w:rsidR="00B46043" w:rsidRDefault="00B46043"/>
  </w:endnote>
  <w:endnote w:type="continuationSeparator" w:id="0">
    <w:p w:rsidR="00B46043" w:rsidRDefault="00B46043" w:rsidP="0090659A">
      <w:pPr>
        <w:spacing w:after="0" w:line="240" w:lineRule="auto"/>
      </w:pPr>
      <w:r>
        <w:continuationSeparator/>
      </w:r>
    </w:p>
    <w:p w:rsidR="00B46043" w:rsidRDefault="00B46043"/>
    <w:p w:rsidR="00B46043" w:rsidRDefault="00B46043"/>
    <w:p w:rsidR="00B46043" w:rsidRDefault="00B46043"/>
    <w:p w:rsidR="00B46043" w:rsidRDefault="00B46043"/>
    <w:p w:rsidR="00B46043" w:rsidRDefault="00B460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05B19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9023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9023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05B19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05B1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05B1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043" w:rsidRDefault="00B46043" w:rsidP="0090659A">
      <w:pPr>
        <w:spacing w:after="0" w:line="240" w:lineRule="auto"/>
      </w:pPr>
      <w:r>
        <w:separator/>
      </w:r>
    </w:p>
    <w:p w:rsidR="00B46043" w:rsidRDefault="00B46043"/>
    <w:p w:rsidR="00B46043" w:rsidRDefault="00B46043"/>
    <w:p w:rsidR="00B46043" w:rsidRDefault="00B46043"/>
    <w:p w:rsidR="00B46043" w:rsidRDefault="00B46043"/>
    <w:p w:rsidR="00B46043" w:rsidRDefault="00B46043"/>
  </w:footnote>
  <w:footnote w:type="continuationSeparator" w:id="0">
    <w:p w:rsidR="00B46043" w:rsidRDefault="00B46043" w:rsidP="0090659A">
      <w:pPr>
        <w:spacing w:after="0" w:line="240" w:lineRule="auto"/>
      </w:pPr>
      <w:r>
        <w:continuationSeparator/>
      </w:r>
    </w:p>
    <w:p w:rsidR="00B46043" w:rsidRDefault="00B46043"/>
    <w:p w:rsidR="00B46043" w:rsidRDefault="00B46043"/>
    <w:p w:rsidR="00B46043" w:rsidRDefault="00B46043"/>
    <w:p w:rsidR="00B46043" w:rsidRDefault="00B46043"/>
    <w:p w:rsidR="00B46043" w:rsidRDefault="00B460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290239" w:rsidP="008402F2">
    <w:pPr>
      <w:pStyle w:val="PageHead"/>
    </w:pPr>
    <w:r>
      <w:t>Packet Tracer – Using the ipconfig Command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90675B8"/>
    <w:multiLevelType w:val="multilevel"/>
    <w:tmpl w:val="D46812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D132EFD"/>
    <w:multiLevelType w:val="multilevel"/>
    <w:tmpl w:val="A0CE7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3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B19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576F7"/>
    <w:rsid w:val="00260CD4"/>
    <w:rsid w:val="002639D8"/>
    <w:rsid w:val="00265F77"/>
    <w:rsid w:val="00266C83"/>
    <w:rsid w:val="002726EC"/>
    <w:rsid w:val="002768DC"/>
    <w:rsid w:val="00290239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79A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3F35"/>
    <w:rsid w:val="00996053"/>
    <w:rsid w:val="009A0B2F"/>
    <w:rsid w:val="009A1CF4"/>
    <w:rsid w:val="009A37D7"/>
    <w:rsid w:val="009A4E17"/>
    <w:rsid w:val="009A68DC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407E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46043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0503F5-9681-4DEB-9245-EF10E40E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351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333BA-E233-461C-86F2-7095D774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2</cp:revision>
  <dcterms:created xsi:type="dcterms:W3CDTF">2016-10-10T23:04:00Z</dcterms:created>
  <dcterms:modified xsi:type="dcterms:W3CDTF">2016-10-10T23:04:00Z</dcterms:modified>
</cp:coreProperties>
</file>